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DE31" w14:textId="77777777" w:rsidR="0015550F" w:rsidRDefault="0015550F" w:rsidP="001555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PECHOUX Frédéric                                                                           date :   …/…</w:t>
      </w:r>
    </w:p>
    <w:p w14:paraId="17E9CCA1" w14:textId="77777777" w:rsidR="0015550F" w:rsidRDefault="0015550F" w:rsidP="001555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Groupe G, 2A</w:t>
      </w:r>
    </w:p>
    <w:p w14:paraId="7F5C0A43" w14:textId="77777777" w:rsidR="0015550F" w:rsidRDefault="0015550F" w:rsidP="0015550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Aménagement : Mi-temps</w:t>
      </w:r>
    </w:p>
    <w:p w14:paraId="09029B03" w14:textId="77777777" w:rsidR="0015550F" w:rsidRDefault="0015550F" w:rsidP="0015550F">
      <w:pPr>
        <w:jc w:val="center"/>
        <w:rPr>
          <w:rFonts w:ascii="Bookman Old Style" w:hAnsi="Bookman Old Style"/>
        </w:rPr>
      </w:pPr>
    </w:p>
    <w:p w14:paraId="08ABBA78" w14:textId="0D1E2626" w:rsidR="00AA6E81" w:rsidRDefault="00AA6E81"/>
    <w:p w14:paraId="3F1D4CC2" w14:textId="11F584B4" w:rsidR="0015550F" w:rsidRDefault="00694392"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F1E44" wp14:editId="5FB6EDBC">
                <wp:simplePos x="0" y="0"/>
                <wp:positionH relativeFrom="margin">
                  <wp:posOffset>2363980</wp:posOffset>
                </wp:positionH>
                <wp:positionV relativeFrom="paragraph">
                  <wp:posOffset>222961</wp:posOffset>
                </wp:positionV>
                <wp:extent cx="2300068" cy="6841381"/>
                <wp:effectExtent l="0" t="0" r="24130" b="17145"/>
                <wp:wrapNone/>
                <wp:docPr id="40942113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068" cy="6841381"/>
                        </a:xfrm>
                        <a:prstGeom prst="rect">
                          <a:avLst/>
                        </a:prstGeom>
                        <a:solidFill>
                          <a:srgbClr val="F5F2EF"/>
                        </a:solidFill>
                        <a:ln w="6350">
                          <a:solidFill>
                            <a:srgbClr val="F5F2EF"/>
                          </a:solidFill>
                        </a:ln>
                      </wps:spPr>
                      <wps:txbx>
                        <w:txbxContent>
                          <w:p w14:paraId="5A3202C5" w14:textId="77777777" w:rsidR="00694392" w:rsidRPr="00827146" w:rsidRDefault="00694392" w:rsidP="00694392">
                            <w:pPr>
                              <w:pStyle w:val="Titre1"/>
                            </w:pPr>
                            <w:r w:rsidRPr="00827146">
                              <w:t>Contact</w:t>
                            </w:r>
                          </w:p>
                          <w:p w14:paraId="4BA114C2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Téléphone :</w:t>
                            </w:r>
                          </w:p>
                          <w:p w14:paraId="7DA64478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+33 06 60 79 77 05</w:t>
                            </w:r>
                          </w:p>
                          <w:p w14:paraId="6E9DA24E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ADRESSE :</w:t>
                            </w:r>
                          </w:p>
                          <w:p w14:paraId="30688E23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……. 92160 ANTONY</w:t>
                            </w:r>
                          </w:p>
                          <w:p w14:paraId="36219BAC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E-MAIL</w:t>
                            </w:r>
                            <w:proofErr w:type="gramEnd"/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 w14:paraId="425DEFD9" w14:textId="77777777" w:rsidR="00694392" w:rsidRPr="007B6C0A" w:rsidRDefault="00000000" w:rsidP="0069439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694392" w:rsidRPr="007B6C0A">
                                <w:rPr>
                                  <w:rStyle w:val="Lienhypertexte"/>
                                  <w:b/>
                                  <w:bCs/>
                                  <w:sz w:val="18"/>
                                  <w:szCs w:val="18"/>
                                </w:rPr>
                                <w:t>frederic.pechoux@epfedu.fr</w:t>
                              </w:r>
                            </w:hyperlink>
                          </w:p>
                          <w:p w14:paraId="28C733EC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MOBILITE :</w:t>
                            </w:r>
                          </w:p>
                          <w:p w14:paraId="7D1FA146" w14:textId="77777777" w:rsidR="00694392" w:rsidRPr="003949CC" w:rsidRDefault="00694392" w:rsidP="00694392">
                            <w:pPr>
                              <w:rPr>
                                <w:b/>
                                <w:bCs/>
                                <w:color w:val="F5F2EF"/>
                                <w:sz w:val="18"/>
                                <w:szCs w:val="18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Île-de-France</w:t>
                            </w:r>
                          </w:p>
                          <w:p w14:paraId="417AF1A4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494FA1F" w14:textId="77777777" w:rsidR="00694392" w:rsidRPr="00827146" w:rsidRDefault="00694392" w:rsidP="00694392">
                            <w:pPr>
                              <w:pStyle w:val="Titre1"/>
                            </w:pPr>
                            <w:r w:rsidRPr="00827146">
                              <w:t>SOFT SKILLS</w:t>
                            </w:r>
                          </w:p>
                          <w:p w14:paraId="024C2D10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-Motivé </w:t>
                            </w:r>
                          </w:p>
                          <w:p w14:paraId="3F698253" w14:textId="77777777" w:rsidR="00694392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urieux </w:t>
                            </w:r>
                          </w:p>
                          <w:p w14:paraId="4DB976E1" w14:textId="77777777" w:rsidR="00694392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-Sympathique</w:t>
                            </w:r>
                          </w:p>
                          <w:p w14:paraId="5F128694" w14:textId="77777777" w:rsidR="00694392" w:rsidRPr="00827146" w:rsidRDefault="00694392" w:rsidP="00694392">
                            <w:pPr>
                              <w:pStyle w:val="Titre1"/>
                            </w:pPr>
                            <w:r w:rsidRPr="00827146">
                              <w:t>LANGUES</w:t>
                            </w:r>
                          </w:p>
                          <w:p w14:paraId="64C1CABC" w14:textId="77777777" w:rsidR="00694392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Anglais :</w:t>
                            </w: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Opérationnel</w:t>
                            </w:r>
                          </w:p>
                          <w:p w14:paraId="798B6882" w14:textId="77777777" w:rsidR="00694392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Italien :</w:t>
                            </w: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Notion</w:t>
                            </w:r>
                          </w:p>
                          <w:p w14:paraId="743537BD" w14:textId="77777777" w:rsidR="00694392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A838E2" w14:textId="77777777" w:rsidR="00694392" w:rsidRPr="00827146" w:rsidRDefault="00694392" w:rsidP="00694392">
                            <w:pPr>
                              <w:pStyle w:val="Titre1"/>
                            </w:pPr>
                            <w:r w:rsidRPr="00827146">
                              <w:t>HOBBIES</w:t>
                            </w:r>
                          </w:p>
                          <w:p w14:paraId="289B0D3F" w14:textId="77777777" w:rsidR="00694392" w:rsidRPr="008251F2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51F2">
                              <w:rPr>
                                <w:sz w:val="20"/>
                                <w:szCs w:val="20"/>
                              </w:rPr>
                              <w:t>-jeux de constructions, aéronautique</w:t>
                            </w:r>
                          </w:p>
                          <w:p w14:paraId="5F57E6E0" w14:textId="77777777" w:rsidR="00694392" w:rsidRPr="008251F2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51F2">
                              <w:rPr>
                                <w:sz w:val="20"/>
                                <w:szCs w:val="20"/>
                              </w:rPr>
                              <w:t>- Course à pied</w:t>
                            </w:r>
                          </w:p>
                          <w:p w14:paraId="4A411A08" w14:textId="77777777" w:rsidR="00694392" w:rsidRPr="008251F2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51F2">
                              <w:rPr>
                                <w:sz w:val="20"/>
                                <w:szCs w:val="20"/>
                              </w:rPr>
                              <w:t>- canne Française</w:t>
                            </w:r>
                          </w:p>
                          <w:p w14:paraId="3E908C02" w14:textId="77777777" w:rsidR="00694392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58002B" w14:textId="77777777" w:rsidR="00694392" w:rsidRPr="007B6C0A" w:rsidRDefault="00694392" w:rsidP="00694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0B4A7D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B6C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356139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BDF89F2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9BBD246" w14:textId="77777777" w:rsidR="00694392" w:rsidRPr="007B6C0A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57E743C" w14:textId="77777777" w:rsidR="00694392" w:rsidRPr="00896C08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F3E1376" w14:textId="77777777" w:rsidR="00694392" w:rsidRPr="00896C08" w:rsidRDefault="00694392" w:rsidP="00694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F1E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6.15pt;margin-top:17.55pt;width:181.1pt;height:53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" fillcolor="#f5f2ef" strokecolor="#f5f2ef" strokeweight=".5pt">
                <v:textbox>
                  <w:txbxContent>
                    <w:p w14:paraId="5A3202C5" w14:textId="77777777" w:rsidR="00694392" w:rsidRPr="00827146" w:rsidRDefault="00694392" w:rsidP="00694392">
                      <w:pPr>
                        <w:pStyle w:val="Titre1"/>
                      </w:pPr>
                      <w:r w:rsidRPr="00827146">
                        <w:t>Contact</w:t>
                      </w:r>
                    </w:p>
                    <w:p w14:paraId="4BA114C2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Téléphone :</w:t>
                      </w:r>
                    </w:p>
                    <w:p w14:paraId="7DA64478" w14:textId="77777777" w:rsidR="00694392" w:rsidRPr="007B6C0A" w:rsidRDefault="00694392" w:rsidP="0069439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B6C0A">
                        <w:rPr>
                          <w:b/>
                          <w:bCs/>
                          <w:sz w:val="18"/>
                          <w:szCs w:val="18"/>
                        </w:rPr>
                        <w:t>+33 06 60 79 77 05</w:t>
                      </w:r>
                    </w:p>
                    <w:p w14:paraId="6E9DA24E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ADRESSE :</w:t>
                      </w:r>
                    </w:p>
                    <w:p w14:paraId="30688E23" w14:textId="77777777" w:rsidR="00694392" w:rsidRPr="007B6C0A" w:rsidRDefault="00694392" w:rsidP="0069439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B6C0A">
                        <w:rPr>
                          <w:b/>
                          <w:bCs/>
                          <w:sz w:val="18"/>
                          <w:szCs w:val="18"/>
                        </w:rPr>
                        <w:t>……. 92160 ANTONY</w:t>
                      </w:r>
                    </w:p>
                    <w:p w14:paraId="36219BAC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E-MAIL</w:t>
                      </w:r>
                      <w:proofErr w:type="gramEnd"/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</w:p>
                    <w:p w14:paraId="425DEFD9" w14:textId="77777777" w:rsidR="00694392" w:rsidRPr="007B6C0A" w:rsidRDefault="00000000" w:rsidP="0069439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hyperlink r:id="rId10" w:history="1">
                        <w:r w:rsidR="00694392" w:rsidRPr="007B6C0A">
                          <w:rPr>
                            <w:rStyle w:val="Lienhypertexte"/>
                            <w:b/>
                            <w:bCs/>
                            <w:sz w:val="18"/>
                            <w:szCs w:val="18"/>
                          </w:rPr>
                          <w:t>frederic.pechoux@epfedu.fr</w:t>
                        </w:r>
                      </w:hyperlink>
                    </w:p>
                    <w:p w14:paraId="28C733EC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MOBILITE :</w:t>
                      </w:r>
                    </w:p>
                    <w:p w14:paraId="7D1FA146" w14:textId="77777777" w:rsidR="00694392" w:rsidRPr="003949CC" w:rsidRDefault="00694392" w:rsidP="00694392">
                      <w:pPr>
                        <w:rPr>
                          <w:b/>
                          <w:bCs/>
                          <w:color w:val="F5F2EF"/>
                          <w:sz w:val="18"/>
                          <w:szCs w:val="18"/>
                        </w:rPr>
                      </w:pPr>
                      <w:r w:rsidRPr="007B6C0A">
                        <w:rPr>
                          <w:b/>
                          <w:bCs/>
                          <w:sz w:val="18"/>
                          <w:szCs w:val="18"/>
                        </w:rPr>
                        <w:t>Île-de-France</w:t>
                      </w:r>
                    </w:p>
                    <w:p w14:paraId="417AF1A4" w14:textId="77777777" w:rsidR="00694392" w:rsidRPr="007B6C0A" w:rsidRDefault="00694392" w:rsidP="00694392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494FA1F" w14:textId="77777777" w:rsidR="00694392" w:rsidRPr="00827146" w:rsidRDefault="00694392" w:rsidP="00694392">
                      <w:pPr>
                        <w:pStyle w:val="Titre1"/>
                      </w:pPr>
                      <w:r w:rsidRPr="00827146">
                        <w:t>SOFT SKILLS</w:t>
                      </w:r>
                    </w:p>
                    <w:p w14:paraId="024C2D10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 xml:space="preserve">-Motivé </w:t>
                      </w:r>
                    </w:p>
                    <w:p w14:paraId="3F698253" w14:textId="77777777" w:rsidR="00694392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 xml:space="preserve">urieux </w:t>
                      </w:r>
                    </w:p>
                    <w:p w14:paraId="4DB976E1" w14:textId="77777777" w:rsidR="00694392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-Sympathique</w:t>
                      </w:r>
                    </w:p>
                    <w:p w14:paraId="5F128694" w14:textId="77777777" w:rsidR="00694392" w:rsidRPr="00827146" w:rsidRDefault="00694392" w:rsidP="00694392">
                      <w:pPr>
                        <w:pStyle w:val="Titre1"/>
                      </w:pPr>
                      <w:r w:rsidRPr="00827146">
                        <w:t>LANGUES</w:t>
                      </w:r>
                    </w:p>
                    <w:p w14:paraId="64C1CABC" w14:textId="77777777" w:rsidR="00694392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Anglais :</w:t>
                      </w: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Opérationnel</w:t>
                      </w:r>
                    </w:p>
                    <w:p w14:paraId="798B6882" w14:textId="77777777" w:rsidR="00694392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Italien :</w:t>
                      </w: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Notion</w:t>
                      </w:r>
                    </w:p>
                    <w:p w14:paraId="743537BD" w14:textId="77777777" w:rsidR="00694392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8A838E2" w14:textId="77777777" w:rsidR="00694392" w:rsidRPr="00827146" w:rsidRDefault="00694392" w:rsidP="00694392">
                      <w:pPr>
                        <w:pStyle w:val="Titre1"/>
                      </w:pPr>
                      <w:r w:rsidRPr="00827146">
                        <w:t>HOBBIES</w:t>
                      </w:r>
                    </w:p>
                    <w:p w14:paraId="289B0D3F" w14:textId="77777777" w:rsidR="00694392" w:rsidRPr="008251F2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  <w:r w:rsidRPr="008251F2">
                        <w:rPr>
                          <w:sz w:val="20"/>
                          <w:szCs w:val="20"/>
                        </w:rPr>
                        <w:t>-jeux de constructions, aéronautique</w:t>
                      </w:r>
                    </w:p>
                    <w:p w14:paraId="5F57E6E0" w14:textId="77777777" w:rsidR="00694392" w:rsidRPr="008251F2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  <w:r w:rsidRPr="008251F2">
                        <w:rPr>
                          <w:sz w:val="20"/>
                          <w:szCs w:val="20"/>
                        </w:rPr>
                        <w:t>- Course à pied</w:t>
                      </w:r>
                    </w:p>
                    <w:p w14:paraId="4A411A08" w14:textId="77777777" w:rsidR="00694392" w:rsidRPr="008251F2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  <w:r w:rsidRPr="008251F2">
                        <w:rPr>
                          <w:sz w:val="20"/>
                          <w:szCs w:val="20"/>
                        </w:rPr>
                        <w:t>- canne Française</w:t>
                      </w:r>
                    </w:p>
                    <w:p w14:paraId="3E908C02" w14:textId="77777777" w:rsidR="00694392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A58002B" w14:textId="77777777" w:rsidR="00694392" w:rsidRPr="007B6C0A" w:rsidRDefault="00694392" w:rsidP="0069439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0B4A7D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B6C0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356139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BDF89F2" w14:textId="77777777" w:rsidR="00694392" w:rsidRPr="007B6C0A" w:rsidRDefault="00694392" w:rsidP="00694392">
                      <w:pPr>
                        <w:rPr>
                          <w:b/>
                          <w:bCs/>
                        </w:rPr>
                      </w:pPr>
                    </w:p>
                    <w:p w14:paraId="19BBD246" w14:textId="77777777" w:rsidR="00694392" w:rsidRPr="007B6C0A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57E743C" w14:textId="77777777" w:rsidR="00694392" w:rsidRPr="00896C08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F3E1376" w14:textId="77777777" w:rsidR="00694392" w:rsidRPr="00896C08" w:rsidRDefault="00694392" w:rsidP="00694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7CEAF" w14:textId="69727B69" w:rsidR="00181CB4" w:rsidRPr="00827146" w:rsidRDefault="00181CB4" w:rsidP="00181CB4">
      <w:pPr>
        <w:pStyle w:val="Titre1"/>
      </w:pPr>
      <w:r>
        <w:t xml:space="preserve">SAVOIR </w:t>
      </w:r>
      <w:r>
        <w:rPr>
          <w:rFonts w:cstheme="majorHAnsi"/>
        </w:rPr>
        <w:t>Ê</w:t>
      </w:r>
      <w:r>
        <w:t>TRE</w:t>
      </w:r>
    </w:p>
    <w:p w14:paraId="62168D09" w14:textId="4A6D79F8" w:rsidR="0015550F" w:rsidRDefault="0015550F">
      <w:pPr>
        <w:rPr>
          <w:rFonts w:ascii="Cambria Math" w:hAnsi="Cambria Math"/>
          <w:sz w:val="28"/>
          <w:szCs w:val="28"/>
        </w:rPr>
      </w:pPr>
    </w:p>
    <w:p w14:paraId="162D74F4" w14:textId="1DAD0715" w:rsidR="0015550F" w:rsidRDefault="0015550F">
      <w:pPr>
        <w:rPr>
          <w:rFonts w:ascii="Cambria Math" w:hAnsi="Cambria Math"/>
          <w:sz w:val="28"/>
          <w:szCs w:val="28"/>
        </w:rPr>
      </w:pPr>
    </w:p>
    <w:p w14:paraId="614D24DE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0C620A14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581FE69A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2833722C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68D3F5E6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18762928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417120D4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5DDC452A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157FE215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35F185F6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400A02FB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233486EC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074CDD7A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6CC6910E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59CF3E34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48BA76E4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41D09D62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5BD8A55D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184CD60A" w14:textId="77777777" w:rsidR="006F35A9" w:rsidRDefault="006F35A9">
      <w:pPr>
        <w:rPr>
          <w:rFonts w:ascii="Cambria Math" w:hAnsi="Cambria Math"/>
          <w:sz w:val="28"/>
          <w:szCs w:val="28"/>
        </w:rPr>
      </w:pPr>
    </w:p>
    <w:p w14:paraId="3CD6674C" w14:textId="77777777" w:rsidR="006F35A9" w:rsidRDefault="006F35A9" w:rsidP="006F35A9">
      <w:pPr>
        <w:pStyle w:val="NormalWeb"/>
        <w:spacing w:after="240" w:afterAutospacing="0"/>
      </w:pPr>
      <w:r>
        <w:lastRenderedPageBreak/>
        <w:t>Tao AZNAG</w:t>
      </w:r>
    </w:p>
    <w:p w14:paraId="0845A2C2" w14:textId="77777777" w:rsidR="006F35A9" w:rsidRDefault="006F35A9" w:rsidP="006F35A9">
      <w:pPr>
        <w:pStyle w:val="NormalWeb"/>
        <w:spacing w:after="240" w:afterAutospacing="0"/>
      </w:pPr>
      <w:r>
        <w:t>Chargée d’affaires – Département CEFIPA</w:t>
      </w:r>
    </w:p>
    <w:p w14:paraId="72819F46" w14:textId="77777777" w:rsidR="006F35A9" w:rsidRDefault="006F35A9" w:rsidP="006F35A9">
      <w:pPr>
        <w:pStyle w:val="NormalWeb"/>
        <w:spacing w:after="240" w:afterAutospacing="0"/>
      </w:pPr>
      <w:r>
        <w:t>Recrutement Candidats et Relations Entreprises</w:t>
      </w:r>
    </w:p>
    <w:p w14:paraId="71C84679" w14:textId="77777777" w:rsidR="006F35A9" w:rsidRDefault="006F35A9" w:rsidP="006F35A9">
      <w:pPr>
        <w:pStyle w:val="NormalWeb"/>
        <w:spacing w:after="240" w:afterAutospacing="0"/>
      </w:pPr>
      <w:r>
        <w:rPr>
          <w:rStyle w:val="lev"/>
        </w:rPr>
        <w:t>01 47 25 01 60</w:t>
      </w:r>
    </w:p>
    <w:p w14:paraId="2B448E83" w14:textId="77777777" w:rsidR="006F35A9" w:rsidRDefault="006F35A9" w:rsidP="006F35A9">
      <w:pPr>
        <w:pStyle w:val="NormalWeb"/>
        <w:spacing w:after="240" w:afterAutospacing="0"/>
      </w:pPr>
      <w:r>
        <w:rPr>
          <w:rStyle w:val="lev"/>
        </w:rPr>
        <w:t>01 55 17 81 31</w:t>
      </w:r>
    </w:p>
    <w:p w14:paraId="001C097E" w14:textId="77777777" w:rsidR="006F35A9" w:rsidRDefault="006F35A9" w:rsidP="006F35A9">
      <w:pPr>
        <w:pStyle w:val="NormalWeb"/>
        <w:spacing w:after="240" w:afterAutospacing="0"/>
      </w:pPr>
      <w:proofErr w:type="spellStart"/>
      <w:r>
        <w:t>Linkedin</w:t>
      </w:r>
      <w:proofErr w:type="spellEnd"/>
      <w:r>
        <w:t xml:space="preserve"> : </w:t>
      </w:r>
      <w:hyperlink r:id="rId11" w:tgtFrame="_blank" w:tooltip="https://nam04.safelinks.protection.outlook.com/?url=https%3a%2f%2fwww.linkedin.com%2fin%2ftao-aznag-2688641bb%2f&amp;data=05%7c01%7c%7c22b8f752770045cb0dae08dba48ac6fb%7c07c72520e64546798f55dc611c975a02%7c0%7c0%7c638284688235061334%7cunknown%7ctwfpbgzsb3d8eyjwijoimc4wljawmdailcjqijoiv2lumziilcjbtii6ik1hawwilcjxvci6mn0%3d%7c3000%7c%7c%7c&amp;sdata=z8zfg4n89%2bilwiicn%2bqkg1h6rstyzt%2br8ctr6mfbeba%3d&amp;reserved=0" w:history="1">
        <w:r>
          <w:rPr>
            <w:rStyle w:val="Lienhypertexte"/>
            <w:rFonts w:eastAsiaTheme="majorEastAsia"/>
          </w:rPr>
          <w:t>https://www</w:t>
        </w:r>
      </w:hyperlink>
      <w:r>
        <w:t>Tao AZNAG</w:t>
      </w:r>
    </w:p>
    <w:p w14:paraId="4EA4C857" w14:textId="77777777" w:rsidR="006F35A9" w:rsidRDefault="006F35A9" w:rsidP="006F35A9">
      <w:pPr>
        <w:pStyle w:val="NormalWeb"/>
        <w:spacing w:after="240" w:afterAutospacing="0"/>
      </w:pPr>
      <w:r>
        <w:t>Chargée d’affaires – Département CEFIPA</w:t>
      </w:r>
    </w:p>
    <w:p w14:paraId="22A699D6" w14:textId="77777777" w:rsidR="006F35A9" w:rsidRDefault="006F35A9" w:rsidP="006F35A9">
      <w:pPr>
        <w:pStyle w:val="NormalWeb"/>
        <w:spacing w:after="240" w:afterAutospacing="0"/>
      </w:pPr>
      <w:r>
        <w:t>Recrutement Candidats et Relations Entreprises</w:t>
      </w:r>
    </w:p>
    <w:p w14:paraId="6C685BA4" w14:textId="77777777" w:rsidR="006F35A9" w:rsidRDefault="006F35A9" w:rsidP="006F35A9">
      <w:pPr>
        <w:pStyle w:val="NormalWeb"/>
        <w:spacing w:after="240" w:afterAutospacing="0"/>
      </w:pPr>
      <w:r>
        <w:rPr>
          <w:rStyle w:val="lev"/>
        </w:rPr>
        <w:t>01 47 25 01 60</w:t>
      </w:r>
    </w:p>
    <w:p w14:paraId="7A90858E" w14:textId="77777777" w:rsidR="006F35A9" w:rsidRPr="006F35A9" w:rsidRDefault="006F35A9" w:rsidP="006F35A9">
      <w:pPr>
        <w:pStyle w:val="NormalWeb"/>
        <w:spacing w:after="240" w:afterAutospacing="0"/>
        <w:rPr>
          <w:lang w:val="de-LI"/>
        </w:rPr>
      </w:pPr>
      <w:r w:rsidRPr="006F35A9">
        <w:rPr>
          <w:rStyle w:val="lev"/>
          <w:lang w:val="de-LI"/>
        </w:rPr>
        <w:t>01 55 17 81 31</w:t>
      </w:r>
    </w:p>
    <w:p w14:paraId="156096D8" w14:textId="77777777" w:rsidR="006F35A9" w:rsidRPr="006F35A9" w:rsidRDefault="006F35A9" w:rsidP="006F35A9">
      <w:pPr>
        <w:pStyle w:val="NormalWeb"/>
        <w:spacing w:after="240" w:afterAutospacing="0"/>
        <w:rPr>
          <w:lang w:val="de-LI"/>
        </w:rPr>
      </w:pPr>
      <w:proofErr w:type="spellStart"/>
      <w:r w:rsidRPr="006F35A9">
        <w:rPr>
          <w:lang w:val="de-LI"/>
        </w:rPr>
        <w:t>Linkedin</w:t>
      </w:r>
      <w:proofErr w:type="spellEnd"/>
      <w:r w:rsidRPr="006F35A9">
        <w:rPr>
          <w:lang w:val="de-LI"/>
        </w:rPr>
        <w:t xml:space="preserve"> : </w:t>
      </w:r>
      <w:hyperlink r:id="rId12" w:tgtFrame="_blank" w:tooltip="https://nam04.safelinks.protection.outlook.com/?url=https%3a%2f%2fwww.linkedin.com%2fin%2ftao-aznag-2688641bb%2f&amp;data=05%7c01%7c%7c22b8f752770045cb0dae08dba48ac6fb%7c07c72520e64546798f55dc611c975a02%7c0%7c0%7c638284688235061334%7cunknown%7ctwfpbgzsb3d8eyjwijoimc4wljawmdailcjqijoiv2lumziilcjbtii6ik1hawwilcjxvci6mn0%3d%7c3000%7c%7c%7c&amp;sdata=z8zfg4n89%2bilwiicn%2bqkg1h6rstyzt%2br8ctr6mfbeba%3d&amp;reserved=0" w:history="1">
        <w:r w:rsidRPr="006F35A9">
          <w:rPr>
            <w:rStyle w:val="Lienhypertexte"/>
            <w:rFonts w:eastAsiaTheme="majorEastAsia"/>
            <w:lang w:val="de-LI"/>
          </w:rPr>
          <w:t>https://www.linkedin.com/in/tao-aznag-2688641bb/.linkedin.com/in/tao-aznag-2688641bb/</w:t>
        </w:r>
      </w:hyperlink>
    </w:p>
    <w:p w14:paraId="4A7F63FE" w14:textId="77777777" w:rsidR="006F35A9" w:rsidRPr="006F35A9" w:rsidRDefault="006F35A9">
      <w:pPr>
        <w:rPr>
          <w:rFonts w:ascii="Cambria Math" w:hAnsi="Cambria Math"/>
          <w:sz w:val="28"/>
          <w:szCs w:val="28"/>
          <w:lang w:val="de-LI"/>
        </w:rPr>
      </w:pPr>
    </w:p>
    <w:sectPr w:rsidR="006F35A9" w:rsidRPr="006F35A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77104" w14:textId="77777777" w:rsidR="0080468F" w:rsidRDefault="0080468F" w:rsidP="008357EF">
      <w:pPr>
        <w:spacing w:after="0" w:line="240" w:lineRule="auto"/>
      </w:pPr>
      <w:r>
        <w:separator/>
      </w:r>
    </w:p>
  </w:endnote>
  <w:endnote w:type="continuationSeparator" w:id="0">
    <w:p w14:paraId="3A978AB9" w14:textId="77777777" w:rsidR="0080468F" w:rsidRDefault="0080468F" w:rsidP="0083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4490934"/>
      <w:docPartObj>
        <w:docPartGallery w:val="Page Numbers (Bottom of Page)"/>
        <w:docPartUnique/>
      </w:docPartObj>
    </w:sdtPr>
    <w:sdtContent>
      <w:p w14:paraId="35BB10D4" w14:textId="77777777" w:rsidR="00D30D3B" w:rsidRDefault="00B73CE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8357EF">
          <w:t>/…</w:t>
        </w:r>
      </w:p>
    </w:sdtContent>
  </w:sdt>
  <w:p w14:paraId="64816350" w14:textId="77777777" w:rsidR="00D30D3B" w:rsidRDefault="00D30D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00C0" w14:textId="77777777" w:rsidR="0080468F" w:rsidRDefault="0080468F" w:rsidP="008357EF">
      <w:pPr>
        <w:spacing w:after="0" w:line="240" w:lineRule="auto"/>
      </w:pPr>
      <w:r>
        <w:separator/>
      </w:r>
    </w:p>
  </w:footnote>
  <w:footnote w:type="continuationSeparator" w:id="0">
    <w:p w14:paraId="2961DD4E" w14:textId="77777777" w:rsidR="0080468F" w:rsidRDefault="0080468F" w:rsidP="00835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0"/>
    <w:rsid w:val="00030333"/>
    <w:rsid w:val="0015550F"/>
    <w:rsid w:val="00181CB4"/>
    <w:rsid w:val="002A7868"/>
    <w:rsid w:val="00336E40"/>
    <w:rsid w:val="00432ED5"/>
    <w:rsid w:val="005576F0"/>
    <w:rsid w:val="006313AC"/>
    <w:rsid w:val="00694392"/>
    <w:rsid w:val="006F35A9"/>
    <w:rsid w:val="00742DCE"/>
    <w:rsid w:val="0080468F"/>
    <w:rsid w:val="008357EF"/>
    <w:rsid w:val="00853E2D"/>
    <w:rsid w:val="009A6B15"/>
    <w:rsid w:val="00AA6E81"/>
    <w:rsid w:val="00B73CEA"/>
    <w:rsid w:val="00D30D3B"/>
    <w:rsid w:val="00E32661"/>
    <w:rsid w:val="00E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5DD1"/>
  <w15:chartTrackingRefBased/>
  <w15:docId w15:val="{2B618205-3FC0-4CCF-853F-59E64DC9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0F"/>
  </w:style>
  <w:style w:type="paragraph" w:styleId="Titre1">
    <w:name w:val="heading 1"/>
    <w:basedOn w:val="Normal"/>
    <w:next w:val="Normal"/>
    <w:link w:val="Titre1Car"/>
    <w:uiPriority w:val="9"/>
    <w:qFormat/>
    <w:rsid w:val="00694392"/>
    <w:pPr>
      <w:keepNext/>
      <w:keepLines/>
      <w:spacing w:before="240" w:after="200" w:line="21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9A6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B15"/>
  </w:style>
  <w:style w:type="paragraph" w:styleId="En-tte">
    <w:name w:val="header"/>
    <w:basedOn w:val="Normal"/>
    <w:link w:val="En-tteCar"/>
    <w:uiPriority w:val="99"/>
    <w:unhideWhenUsed/>
    <w:rsid w:val="00835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57EF"/>
  </w:style>
  <w:style w:type="character" w:customStyle="1" w:styleId="Titre1Car">
    <w:name w:val="Titre 1 Car"/>
    <w:basedOn w:val="Policepardfaut"/>
    <w:link w:val="Titre1"/>
    <w:uiPriority w:val="9"/>
    <w:rsid w:val="006943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styleId="Lienhypertexte">
    <w:name w:val="Hyperlink"/>
    <w:basedOn w:val="Policepardfaut"/>
    <w:uiPriority w:val="99"/>
    <w:rsid w:val="00694392"/>
    <w:rPr>
      <w:color w:val="C45911" w:themeColor="accent2" w:themeShade="BF"/>
      <w:u w:val="single"/>
    </w:rPr>
  </w:style>
  <w:style w:type="paragraph" w:styleId="NormalWeb">
    <w:name w:val="Normal (Web)"/>
    <w:basedOn w:val="Normal"/>
    <w:uiPriority w:val="99"/>
    <w:semiHidden/>
    <w:unhideWhenUsed/>
    <w:rsid w:val="006F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F3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nam04.safelinks.protection.outlook.com/?url=https%3A%2F%2Fwww.linkedin.com%2Fin%2Ftao-aznag-2688641bb%2F&amp;data=05%7C01%7C%7C22b8f752770045cb0dae08dba48ac6fb%7C07c72520e64546798f55dc611c975a02%7C0%7C0%7C638284688235061334%7CUnknown%7CTWFpbGZsb3d8eyJWIjoiMC4wLjAwMDAiLCJQIjoiV2luMzIiLCJBTiI6Ik1haWwiLCJXVCI6Mn0%3D%7C3000%7C%7C%7C&amp;sdata=z8zfG4n89%2BILwIicn%2BQKG1H6RStyZt%2Br8Ctr6MfbEbA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m04.safelinks.protection.outlook.com/?url=https%3A%2F%2Fwww.linkedin.com%2Fin%2Ftao-aznag-2688641bb%2F&amp;data=05%7C01%7C%7C22b8f752770045cb0dae08dba48ac6fb%7C07c72520e64546798f55dc611c975a02%7C0%7C0%7C638284688235061334%7CUnknown%7CTWFpbGZsb3d8eyJWIjoiMC4wLjAwMDAiLCJQIjoiV2luMzIiLCJBTiI6Ik1haWwiLCJXVCI6Mn0%3D%7C3000%7C%7C%7C&amp;sdata=z8zfG4n89%2BILwIicn%2BQKG1H6RStyZt%2Br8Ctr6MfbEbA%3D&amp;reserved=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frederic.pechoux@epfedu.fr" TargetMode="External"/><Relationship Id="rId4" Type="http://schemas.openxmlformats.org/officeDocument/2006/relationships/styles" Target="styles.xml"/><Relationship Id="rId9" Type="http://schemas.openxmlformats.org/officeDocument/2006/relationships/hyperlink" Target="mailto:frederic.pechoux@epfedu.f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o\Documents\Mod&#232;les%20Office%20personnalis&#233;s\Logiciels\Mod&#232;les%20Office%20personnalis&#233;s\Mod&#232;le_pratique_contr&#244;le0,5Temp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1B52D043C8C41B5A59DC574D18360" ma:contentTypeVersion="4" ma:contentTypeDescription="Create a new document." ma:contentTypeScope="" ma:versionID="85f451f7999d4b85124d30d240f6f474">
  <xsd:schema xmlns:xsd="http://www.w3.org/2001/XMLSchema" xmlns:xs="http://www.w3.org/2001/XMLSchema" xmlns:p="http://schemas.microsoft.com/office/2006/metadata/properties" xmlns:ns3="7e0ca4fe-8a75-408c-a634-b6184c5839ed" targetNamespace="http://schemas.microsoft.com/office/2006/metadata/properties" ma:root="true" ma:fieldsID="977a4b3c3bd37d44a1c538397dbc3b52" ns3:_="">
    <xsd:import namespace="7e0ca4fe-8a75-408c-a634-b6184c5839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ca4fe-8a75-408c-a634-b6184c58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2027B7-9EC4-4262-94A5-5199E9381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ca4fe-8a75-408c-a634-b6184c583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082C8E-4C68-425C-BAE2-6FB5A4256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F36655-1DF0-431F-95B4-35A68DBB2F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Modèle_pratique_contrôle0,5Temps.dotx</Template>
  <TotalTime>1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PECHOUX Frédéric</cp:lastModifiedBy>
  <cp:revision>6</cp:revision>
  <dcterms:created xsi:type="dcterms:W3CDTF">2023-08-26T15:53:00Z</dcterms:created>
  <dcterms:modified xsi:type="dcterms:W3CDTF">2023-08-28T08:38:00Z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0x0101003421B52D043C8C41B5A59DC574D18360</vt:lpwstr>
  </property>
</Properties>
</file>